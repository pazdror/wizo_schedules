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E81C" w14:textId="01763C04" w:rsidR="0049101C" w:rsidRDefault="00484731" w:rsidP="004F3D37">
      <w:pPr>
        <w:pStyle w:val="Heading1"/>
        <w:rPr>
          <w:sz w:val="28"/>
          <w:szCs w:val="28"/>
          <w:rtl/>
        </w:rPr>
      </w:pPr>
      <w:r w:rsidRPr="00484731">
        <w:rPr>
          <w:rFonts w:hint="cs"/>
          <w:sz w:val="28"/>
          <w:szCs w:val="28"/>
          <w:rtl/>
        </w:rPr>
        <w:t xml:space="preserve">אפיון מחולל לו"ז שבועי </w:t>
      </w:r>
      <w:r w:rsidRPr="00484731">
        <w:rPr>
          <w:sz w:val="28"/>
          <w:szCs w:val="28"/>
          <w:rtl/>
        </w:rPr>
        <w:t>–</w:t>
      </w:r>
      <w:r w:rsidRPr="00484731">
        <w:rPr>
          <w:rFonts w:hint="cs"/>
          <w:sz w:val="28"/>
          <w:szCs w:val="28"/>
          <w:rtl/>
        </w:rPr>
        <w:t xml:space="preserve"> מרכז למידה ויצו נחלת יהודה</w:t>
      </w:r>
    </w:p>
    <w:p w14:paraId="2FE90BAB" w14:textId="432AC4FB" w:rsidR="00484731" w:rsidRDefault="00484731" w:rsidP="0048473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מה הוא מרכז הלמידה?</w:t>
      </w:r>
    </w:p>
    <w:p w14:paraId="6620CFD4" w14:textId="0A008392" w:rsidR="00484731" w:rsidRDefault="00484731" w:rsidP="00484731">
      <w:pPr>
        <w:jc w:val="both"/>
        <w:rPr>
          <w:rtl/>
        </w:rPr>
      </w:pPr>
      <w:r>
        <w:rPr>
          <w:rFonts w:hint="cs"/>
          <w:rtl/>
        </w:rPr>
        <w:t xml:space="preserve">ויצו נחלת יהודה הוא כפר נוער בראשון לציון. בכפר יש משק חקלאי, בית ספר ופנימיה. בתוך הפנימיה נמצא מרכז הלמידה. </w:t>
      </w:r>
      <w:r w:rsidR="008B7E70">
        <w:rPr>
          <w:rFonts w:hint="cs"/>
          <w:rtl/>
        </w:rPr>
        <w:t xml:space="preserve">כל חניך הוא חלק מקבוצה בפנימיה. </w:t>
      </w:r>
      <w:r>
        <w:rPr>
          <w:rFonts w:hint="cs"/>
          <w:rtl/>
        </w:rPr>
        <w:t xml:space="preserve">החניכים מהפנימיה מגיעים אליו אחה"צ כדי ללמוד. </w:t>
      </w:r>
      <w:r>
        <w:rPr>
          <w:rFonts w:hint="cs"/>
          <w:rtl/>
        </w:rPr>
        <w:t>בעצם מדובר בסוג של בית ספר בלתי פורמלי הפועל אחה"צ.</w:t>
      </w:r>
      <w:r>
        <w:rPr>
          <w:rFonts w:hint="cs"/>
          <w:rtl/>
        </w:rPr>
        <w:t xml:space="preserve"> במקום מורים </w:t>
      </w:r>
      <w:r>
        <w:rPr>
          <w:rtl/>
        </w:rPr>
        <w:t>–</w:t>
      </w:r>
      <w:r>
        <w:rPr>
          <w:rFonts w:hint="cs"/>
          <w:rtl/>
        </w:rPr>
        <w:t xml:space="preserve"> מתרגלים, במקום שיעורים </w:t>
      </w:r>
      <w:r>
        <w:rPr>
          <w:rtl/>
        </w:rPr>
        <w:t>–</w:t>
      </w:r>
      <w:r>
        <w:rPr>
          <w:rFonts w:hint="cs"/>
          <w:rtl/>
        </w:rPr>
        <w:t xml:space="preserve"> תרגולים, במקום תלמידים </w:t>
      </w:r>
      <w:r>
        <w:rPr>
          <w:rtl/>
        </w:rPr>
        <w:t>–</w:t>
      </w:r>
      <w:r>
        <w:rPr>
          <w:rFonts w:hint="cs"/>
          <w:rtl/>
        </w:rPr>
        <w:t xml:space="preserve"> חניכים. התרגולים קורים בקבוצות קטנות (בין חניך אחד ל-5 בכל תרגול). </w:t>
      </w:r>
    </w:p>
    <w:p w14:paraId="26517026" w14:textId="77777777" w:rsidR="008B7E70" w:rsidRDefault="008B7E70" w:rsidP="008B7E70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התוצר הסופי</w:t>
      </w:r>
    </w:p>
    <w:p w14:paraId="505F272E" w14:textId="193BBEE2" w:rsidR="008B7E70" w:rsidRDefault="008B7E70" w:rsidP="008B7E70">
      <w:pPr>
        <w:jc w:val="both"/>
        <w:rPr>
          <w:rtl/>
        </w:rPr>
      </w:pPr>
      <w:r>
        <w:rPr>
          <w:rFonts w:hint="cs"/>
          <w:rtl/>
        </w:rPr>
        <w:t xml:space="preserve">סקריפט שמקבל טבלת </w:t>
      </w:r>
      <w:r>
        <w:rPr>
          <w:rFonts w:hint="cs"/>
        </w:rPr>
        <w:t>CSV</w:t>
      </w:r>
      <w:r>
        <w:rPr>
          <w:rFonts w:hint="cs"/>
          <w:rtl/>
        </w:rPr>
        <w:t xml:space="preserve"> עם המערכת לשבוע מסוים ומוציא אוסף של קבצי </w:t>
      </w:r>
      <w:r>
        <w:rPr>
          <w:rFonts w:hint="cs"/>
        </w:rPr>
        <w:t>PDF</w:t>
      </w:r>
      <w:r>
        <w:rPr>
          <w:rFonts w:hint="cs"/>
          <w:rtl/>
        </w:rPr>
        <w:t xml:space="preserve"> עם המערכת השבועית של כל קבוצה או של כל מתרגל. </w:t>
      </w:r>
      <w:r w:rsidR="00C83BD5">
        <w:rPr>
          <w:rFonts w:hint="cs"/>
          <w:rtl/>
        </w:rPr>
        <w:t xml:space="preserve">כל שורה בטבלה היא תרגול ביום מסוים, בשעה מסוימת, במקום מסוים, עם מתרגל מסוים וחניכים מסוימים. </w:t>
      </w:r>
      <w:r>
        <w:rPr>
          <w:rFonts w:hint="cs"/>
          <w:rtl/>
        </w:rPr>
        <w:t>אין צורך ב-</w:t>
      </w:r>
      <w:r>
        <w:rPr>
          <w:rFonts w:hint="cs"/>
        </w:rPr>
        <w:t>GUI</w:t>
      </w:r>
      <w:r>
        <w:rPr>
          <w:rFonts w:hint="cs"/>
          <w:rtl/>
        </w:rPr>
        <w:t>.</w:t>
      </w:r>
    </w:p>
    <w:p w14:paraId="24169B7A" w14:textId="56492E14" w:rsidR="00472006" w:rsidRDefault="00472006" w:rsidP="008B7E70">
      <w:pPr>
        <w:jc w:val="both"/>
        <w:rPr>
          <w:rtl/>
        </w:rPr>
      </w:pPr>
      <w:r>
        <w:rPr>
          <w:rFonts w:hint="cs"/>
          <w:rtl/>
        </w:rPr>
        <w:t xml:space="preserve">מצורף קובץ </w:t>
      </w:r>
      <w:r>
        <w:rPr>
          <w:rFonts w:hint="cs"/>
        </w:rPr>
        <w:t>CSV</w:t>
      </w:r>
      <w:r>
        <w:rPr>
          <w:rFonts w:hint="cs"/>
          <w:rtl/>
        </w:rPr>
        <w:t xml:space="preserve"> לדוגמא ודוגמא לקובץ </w:t>
      </w:r>
      <w:r>
        <w:rPr>
          <w:rFonts w:hint="cs"/>
        </w:rPr>
        <w:t>PDF</w:t>
      </w:r>
      <w:r>
        <w:rPr>
          <w:rFonts w:hint="cs"/>
          <w:rtl/>
        </w:rPr>
        <w:t>.</w:t>
      </w:r>
    </w:p>
    <w:p w14:paraId="4A006143" w14:textId="6BFCD485" w:rsidR="008B7E70" w:rsidRDefault="008B7E70" w:rsidP="008B7E70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תיאור חווית המשתמש</w:t>
      </w:r>
    </w:p>
    <w:p w14:paraId="52036859" w14:textId="77777777" w:rsidR="00C83BD5" w:rsidRDefault="00C83BD5" w:rsidP="008B7E7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 xml:space="preserve">"נא להזין כתובת קובץ </w:t>
      </w:r>
      <w:r>
        <w:rPr>
          <w:rFonts w:hint="cs"/>
        </w:rPr>
        <w:t>CSV</w:t>
      </w:r>
      <w:r>
        <w:rPr>
          <w:rFonts w:hint="cs"/>
          <w:rtl/>
        </w:rPr>
        <w:t>"</w:t>
      </w:r>
    </w:p>
    <w:p w14:paraId="00185C01" w14:textId="561ABEA5" w:rsidR="00C83BD5" w:rsidRDefault="00C83BD5" w:rsidP="00C83BD5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>אם אין בכתובת קובץ -&gt; "לא נמצא קובץ, רוצה להזין כתובת אחרת?"</w:t>
      </w:r>
    </w:p>
    <w:p w14:paraId="5B10A0D3" w14:textId="2542CA38" w:rsidR="00A22992" w:rsidRDefault="00A22992" w:rsidP="00A22992">
      <w:pPr>
        <w:pStyle w:val="ListParagraph"/>
        <w:numPr>
          <w:ilvl w:val="1"/>
          <w:numId w:val="2"/>
        </w:numPr>
        <w:jc w:val="both"/>
      </w:pPr>
      <w:r>
        <w:rPr>
          <w:rFonts w:hint="cs"/>
          <w:rtl/>
        </w:rPr>
        <w:t>כן: חזרה ל-1.</w:t>
      </w:r>
    </w:p>
    <w:p w14:paraId="0E548F54" w14:textId="4723EDA0" w:rsidR="00A22992" w:rsidRDefault="00A22992" w:rsidP="00A22992">
      <w:pPr>
        <w:pStyle w:val="ListParagraph"/>
        <w:numPr>
          <w:ilvl w:val="1"/>
          <w:numId w:val="2"/>
        </w:numPr>
        <w:jc w:val="both"/>
      </w:pPr>
      <w:r>
        <w:rPr>
          <w:rFonts w:hint="cs"/>
          <w:rtl/>
        </w:rPr>
        <w:t>לא: יציאה מהסקריפט.</w:t>
      </w:r>
    </w:p>
    <w:p w14:paraId="390E8B3C" w14:textId="77777777" w:rsidR="00C83BD5" w:rsidRDefault="00C83BD5" w:rsidP="00C83BD5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אם יש כתובת הסקריפט בודק האם יש בטבלה את השדות הבאים: מתרגל, קבוצה, מקום, יום, שעה, וחניכים. </w:t>
      </w:r>
    </w:p>
    <w:p w14:paraId="7DA487F5" w14:textId="485FE851" w:rsidR="00C83BD5" w:rsidRDefault="00C83BD5" w:rsidP="00C83BD5">
      <w:pPr>
        <w:pStyle w:val="ListParagraph"/>
        <w:numPr>
          <w:ilvl w:val="1"/>
          <w:numId w:val="2"/>
        </w:numPr>
        <w:jc w:val="both"/>
      </w:pPr>
      <w:r>
        <w:rPr>
          <w:rFonts w:hint="cs"/>
          <w:rtl/>
        </w:rPr>
        <w:t>אם אין -&gt; "הקובץ לא מתאים, רוצה להזין כתובת אחרת?"</w:t>
      </w:r>
    </w:p>
    <w:p w14:paraId="2260596C" w14:textId="79D604DE" w:rsidR="00A22992" w:rsidRDefault="00A22992" w:rsidP="00A22992">
      <w:pPr>
        <w:pStyle w:val="ListParagraph"/>
        <w:numPr>
          <w:ilvl w:val="2"/>
          <w:numId w:val="2"/>
        </w:numPr>
        <w:jc w:val="both"/>
      </w:pPr>
      <w:r>
        <w:rPr>
          <w:rFonts w:hint="cs"/>
          <w:rtl/>
        </w:rPr>
        <w:t>כן: חזרה ל-1.</w:t>
      </w:r>
    </w:p>
    <w:p w14:paraId="2285B7BB" w14:textId="26C28421" w:rsidR="00A22992" w:rsidRDefault="00A22992" w:rsidP="00A22992">
      <w:pPr>
        <w:pStyle w:val="ListParagraph"/>
        <w:numPr>
          <w:ilvl w:val="2"/>
          <w:numId w:val="2"/>
        </w:numPr>
        <w:jc w:val="both"/>
      </w:pPr>
      <w:r>
        <w:rPr>
          <w:rFonts w:hint="cs"/>
          <w:rtl/>
        </w:rPr>
        <w:t>לא: יציאה מהסקריפט.</w:t>
      </w:r>
    </w:p>
    <w:p w14:paraId="31E59C8B" w14:textId="77777777" w:rsidR="00C83BD5" w:rsidRDefault="00C83BD5" w:rsidP="00C83BD5">
      <w:pPr>
        <w:pStyle w:val="ListParagraph"/>
        <w:numPr>
          <w:ilvl w:val="1"/>
          <w:numId w:val="2"/>
        </w:numPr>
        <w:jc w:val="both"/>
      </w:pPr>
      <w:r>
        <w:rPr>
          <w:rFonts w:hint="cs"/>
          <w:rtl/>
        </w:rPr>
        <w:t>אם יש -&gt; עובר ל-2.</w:t>
      </w:r>
    </w:p>
    <w:p w14:paraId="70377D6E" w14:textId="77777777" w:rsidR="00A22992" w:rsidRDefault="00C83BD5" w:rsidP="00C83BD5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"</w:t>
      </w:r>
      <w:r w:rsidR="00A22992">
        <w:rPr>
          <w:rFonts w:hint="cs"/>
          <w:rtl/>
        </w:rPr>
        <w:t xml:space="preserve">נא להזין כתובת יעד לקבצי </w:t>
      </w:r>
      <w:r w:rsidR="00A22992">
        <w:rPr>
          <w:rFonts w:hint="cs"/>
        </w:rPr>
        <w:t>PDF</w:t>
      </w:r>
      <w:r w:rsidR="00A22992">
        <w:rPr>
          <w:rFonts w:hint="cs"/>
          <w:rtl/>
        </w:rPr>
        <w:t>"</w:t>
      </w:r>
    </w:p>
    <w:p w14:paraId="7BE9A1CF" w14:textId="77777777" w:rsidR="00A22992" w:rsidRDefault="00A22992" w:rsidP="00A22992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>אם הכתובת לא תקינה -&gt; "הכתובת לא תקינה, רוצה להזין כתובת אחרת?"</w:t>
      </w:r>
    </w:p>
    <w:p w14:paraId="73047BFA" w14:textId="48737325" w:rsidR="00A22992" w:rsidRDefault="00A22992" w:rsidP="00A22992">
      <w:pPr>
        <w:pStyle w:val="ListParagraph"/>
        <w:numPr>
          <w:ilvl w:val="1"/>
          <w:numId w:val="2"/>
        </w:numPr>
        <w:jc w:val="both"/>
      </w:pPr>
      <w:r>
        <w:rPr>
          <w:rFonts w:hint="cs"/>
          <w:rtl/>
        </w:rPr>
        <w:t>כן: חזרה ל-</w:t>
      </w:r>
      <w:r>
        <w:rPr>
          <w:rFonts w:hint="cs"/>
          <w:rtl/>
        </w:rPr>
        <w:t>2</w:t>
      </w:r>
      <w:r>
        <w:rPr>
          <w:rFonts w:hint="cs"/>
          <w:rtl/>
        </w:rPr>
        <w:t>.</w:t>
      </w:r>
    </w:p>
    <w:p w14:paraId="0E150A27" w14:textId="77777777" w:rsidR="00A22992" w:rsidRDefault="00A22992" w:rsidP="00A22992">
      <w:pPr>
        <w:pStyle w:val="ListParagraph"/>
        <w:numPr>
          <w:ilvl w:val="1"/>
          <w:numId w:val="2"/>
        </w:numPr>
        <w:jc w:val="both"/>
      </w:pPr>
      <w:r>
        <w:rPr>
          <w:rFonts w:hint="cs"/>
          <w:rtl/>
        </w:rPr>
        <w:t>לא: יציאה מהסקריפט.</w:t>
      </w:r>
    </w:p>
    <w:p w14:paraId="43A7CC28" w14:textId="3F758700" w:rsidR="00484731" w:rsidRDefault="00472006" w:rsidP="00A22992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"להוציא מערכת לפי מתרגל או לפי קבוצה?"</w:t>
      </w:r>
    </w:p>
    <w:p w14:paraId="1AC8CF6A" w14:textId="11CE34A6" w:rsidR="00472006" w:rsidRDefault="00472006" w:rsidP="00A22992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 xml:space="preserve">יוצר את הטבלאות, שומר אותן כקבצי </w:t>
      </w:r>
      <w:r>
        <w:rPr>
          <w:rFonts w:hint="cs"/>
        </w:rPr>
        <w:t>PDF</w:t>
      </w:r>
      <w:r>
        <w:rPr>
          <w:rFonts w:hint="cs"/>
          <w:rtl/>
        </w:rPr>
        <w:t xml:space="preserve"> נפרדים בכתובת היעד ויוצא.</w:t>
      </w:r>
    </w:p>
    <w:p w14:paraId="2EC67862" w14:textId="399B2991" w:rsidR="00472006" w:rsidRDefault="00472006" w:rsidP="00472006">
      <w:pPr>
        <w:jc w:val="both"/>
        <w:rPr>
          <w:rtl/>
        </w:rPr>
      </w:pPr>
    </w:p>
    <w:p w14:paraId="1096850F" w14:textId="67C55ADD" w:rsidR="00472006" w:rsidRPr="00472006" w:rsidRDefault="00472006" w:rsidP="00472006">
      <w:pPr>
        <w:jc w:val="both"/>
        <w:rPr>
          <w:b/>
          <w:bCs/>
        </w:rPr>
      </w:pPr>
      <w:r>
        <w:rPr>
          <w:rFonts w:hint="cs"/>
          <w:b/>
          <w:bCs/>
          <w:rtl/>
        </w:rPr>
        <w:t>דגשים לטבלאות</w:t>
      </w:r>
    </w:p>
    <w:sectPr w:rsidR="00472006" w:rsidRPr="00472006" w:rsidSect="00210CC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F6E8" w14:textId="77777777" w:rsidR="009A0CF1" w:rsidRDefault="009A0CF1" w:rsidP="00484731">
      <w:pPr>
        <w:spacing w:after="0" w:line="240" w:lineRule="auto"/>
      </w:pPr>
      <w:r>
        <w:separator/>
      </w:r>
    </w:p>
  </w:endnote>
  <w:endnote w:type="continuationSeparator" w:id="0">
    <w:p w14:paraId="5028C5C7" w14:textId="77777777" w:rsidR="009A0CF1" w:rsidRDefault="009A0CF1" w:rsidP="0048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E6A92" w14:textId="77777777" w:rsidR="009A0CF1" w:rsidRDefault="009A0CF1" w:rsidP="00484731">
      <w:pPr>
        <w:spacing w:after="0" w:line="240" w:lineRule="auto"/>
      </w:pPr>
      <w:r>
        <w:separator/>
      </w:r>
    </w:p>
  </w:footnote>
  <w:footnote w:type="continuationSeparator" w:id="0">
    <w:p w14:paraId="0DCCFC36" w14:textId="77777777" w:rsidR="009A0CF1" w:rsidRDefault="009A0CF1" w:rsidP="0048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F7F2" w14:textId="09D1188A" w:rsidR="00484731" w:rsidRDefault="00484731">
    <w:pPr>
      <w:pStyle w:val="Header"/>
      <w:rPr>
        <w:rFonts w:hint="cs"/>
        <w:rtl/>
      </w:rPr>
    </w:pPr>
    <w:r>
      <w:rPr>
        <w:rFonts w:hint="eastAsia"/>
        <w:rtl/>
      </w:rPr>
      <w:t>‏</w:t>
    </w:r>
    <w:r>
      <w:rPr>
        <w:rtl/>
      </w:rPr>
      <w:t>21/12/2021</w:t>
    </w:r>
  </w:p>
  <w:p w14:paraId="35A71989" w14:textId="0D0D6A79" w:rsidR="00484731" w:rsidRDefault="00484731">
    <w:pPr>
      <w:pStyle w:val="Header"/>
    </w:pPr>
    <w:r>
      <w:rPr>
        <w:rFonts w:hint="eastAsia"/>
        <w:rtl/>
      </w:rPr>
      <w:t>‏י</w:t>
    </w:r>
    <w:r>
      <w:rPr>
        <w:rtl/>
      </w:rPr>
      <w:t>"ז טבת תשפ"ב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6694"/>
    <w:multiLevelType w:val="hybridMultilevel"/>
    <w:tmpl w:val="2460E9BA"/>
    <w:lvl w:ilvl="0" w:tplc="7E609302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301CA7"/>
    <w:multiLevelType w:val="hybridMultilevel"/>
    <w:tmpl w:val="94EA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31"/>
    <w:rsid w:val="00032D04"/>
    <w:rsid w:val="00210CC8"/>
    <w:rsid w:val="00472006"/>
    <w:rsid w:val="00484731"/>
    <w:rsid w:val="004F3D37"/>
    <w:rsid w:val="008B7E70"/>
    <w:rsid w:val="009A0CF1"/>
    <w:rsid w:val="00A22992"/>
    <w:rsid w:val="00C8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8BAA"/>
  <w15:chartTrackingRefBased/>
  <w15:docId w15:val="{DA157869-27E5-40DA-B683-B1FEB9DC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37"/>
    <w:pPr>
      <w:bidi/>
      <w:spacing w:line="360" w:lineRule="auto"/>
    </w:pPr>
    <w:rPr>
      <w:rFonts w:ascii="David" w:hAnsi="David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D37"/>
    <w:pPr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D37"/>
    <w:rPr>
      <w:rFonts w:ascii="David" w:hAnsi="David" w:cs="David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7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31"/>
    <w:rPr>
      <w:rFonts w:ascii="David" w:hAnsi="David" w:cs="Davi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47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731"/>
    <w:rPr>
      <w:rFonts w:ascii="David" w:hAnsi="David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vet\Documents\Custom%20Office%20Templates\&#1512;&#1490;&#1497;&#150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רגיל</Template>
  <TotalTime>19</TotalTime>
  <Pages>1</Pages>
  <Words>217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nevet cohen</dc:creator>
  <cp:keywords/>
  <dc:description/>
  <cp:lastModifiedBy>כהן נבט</cp:lastModifiedBy>
  <cp:revision>2</cp:revision>
  <dcterms:created xsi:type="dcterms:W3CDTF">2021-12-21T04:45:00Z</dcterms:created>
  <dcterms:modified xsi:type="dcterms:W3CDTF">2021-12-21T05:04:00Z</dcterms:modified>
</cp:coreProperties>
</file>